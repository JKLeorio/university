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Макетная таблица для стандартного резюме"/>
      </w:tblPr>
      <w:tblGrid>
        <w:gridCol w:w="2594"/>
        <w:gridCol w:w="6792"/>
      </w:tblGrid>
      <w:tr w:rsidR="00085000" w14:paraId="4D82289B" w14:textId="77777777" w:rsidTr="00DD1981">
        <w:tc>
          <w:tcPr>
            <w:tcW w:w="2594" w:type="dxa"/>
          </w:tcPr>
          <w:p w14:paraId="301E04C7" w14:textId="77777777" w:rsidR="00085000" w:rsidRDefault="00085000"/>
        </w:tc>
        <w:tc>
          <w:tcPr>
            <w:tcW w:w="6792" w:type="dxa"/>
            <w:tcMar>
              <w:bottom w:w="576" w:type="dxa"/>
            </w:tcMar>
          </w:tcPr>
          <w:p w14:paraId="0AAA0EFA" w14:textId="77A639E3" w:rsidR="00085000" w:rsidRDefault="00000000">
            <w:pPr>
              <w:pStyle w:val="a6"/>
            </w:pPr>
            <w:sdt>
              <w:sdtPr>
                <w:alias w:val="Ваше имя"/>
                <w:tag w:val=""/>
                <w:id w:val="-936988443"/>
                <w:placeholder>
                  <w:docPart w:val="9CCD423178694C80A97FC60BD70250D7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Content>
                <w:r w:rsidR="00E624E3">
                  <w:t>Козубаев Жуманазар</w:t>
                </w:r>
              </w:sdtContent>
            </w:sdt>
          </w:p>
          <w:p w14:paraId="7ECE241E" w14:textId="33972EBB" w:rsidR="00DD1981" w:rsidRDefault="00E624E3" w:rsidP="00DD1981">
            <w:pPr>
              <w:rPr>
                <w:rStyle w:val="a7"/>
                <w:sz w:val="20"/>
                <w:szCs w:val="20"/>
                <w:lang w:bidi="ru-RU"/>
              </w:rPr>
            </w:pPr>
            <w:r w:rsidRPr="00DD1981">
              <w:rPr>
                <w:sz w:val="20"/>
                <w:szCs w:val="20"/>
              </w:rPr>
              <w:t>Город Ош, улица им. Ленина 120</w:t>
            </w:r>
          </w:p>
          <w:p w14:paraId="3DD89140" w14:textId="2371F705" w:rsidR="00DD1981" w:rsidRDefault="00F53A57" w:rsidP="00DD1981">
            <w:pPr>
              <w:rPr>
                <w:rStyle w:val="a7"/>
                <w:sz w:val="20"/>
                <w:szCs w:val="20"/>
                <w:lang w:bidi="ru-RU"/>
              </w:rPr>
            </w:pPr>
            <w:r w:rsidRPr="00DD1981">
              <w:rPr>
                <w:rStyle w:val="a7"/>
                <w:sz w:val="20"/>
                <w:szCs w:val="20"/>
                <w:lang w:bidi="ru-RU"/>
              </w:rPr>
              <w:t> </w:t>
            </w:r>
            <w:r w:rsidR="00DD1981" w:rsidRPr="00DD1981">
              <w:rPr>
                <w:rStyle w:val="a7"/>
                <w:b w:val="0"/>
                <w:sz w:val="20"/>
                <w:szCs w:val="20"/>
                <w:lang w:val="en-US" w:bidi="ru-RU"/>
              </w:rPr>
              <w:t>jkdplatinum</w:t>
            </w:r>
            <w:r w:rsidR="00DD1981" w:rsidRPr="00DD1981">
              <w:rPr>
                <w:rStyle w:val="a7"/>
                <w:b w:val="0"/>
                <w:sz w:val="20"/>
                <w:szCs w:val="20"/>
                <w:lang w:bidi="ru-RU"/>
              </w:rPr>
              <w:t>@</w:t>
            </w:r>
            <w:r w:rsidR="00DD1981" w:rsidRPr="00DD1981">
              <w:rPr>
                <w:rStyle w:val="a7"/>
                <w:b w:val="0"/>
                <w:sz w:val="20"/>
                <w:szCs w:val="20"/>
                <w:lang w:val="en-US" w:bidi="ru-RU"/>
              </w:rPr>
              <w:t>gmail</w:t>
            </w:r>
            <w:r w:rsidR="00DD1981" w:rsidRPr="00DD1981">
              <w:rPr>
                <w:rStyle w:val="a7"/>
                <w:b w:val="0"/>
                <w:sz w:val="20"/>
                <w:szCs w:val="20"/>
                <w:lang w:bidi="ru-RU"/>
              </w:rPr>
              <w:t>.</w:t>
            </w:r>
            <w:r w:rsidR="00DD1981" w:rsidRPr="00DD1981">
              <w:rPr>
                <w:rStyle w:val="a7"/>
                <w:b w:val="0"/>
                <w:sz w:val="20"/>
                <w:szCs w:val="20"/>
                <w:lang w:val="en-US" w:bidi="ru-RU"/>
              </w:rPr>
              <w:t>com</w:t>
            </w:r>
          </w:p>
          <w:p w14:paraId="390D47A4" w14:textId="0D1A1D09" w:rsidR="00085000" w:rsidRPr="00E624E3" w:rsidRDefault="00F53A57" w:rsidP="00DD1981">
            <w:r w:rsidRPr="00DD1981">
              <w:rPr>
                <w:rStyle w:val="a7"/>
                <w:sz w:val="20"/>
                <w:szCs w:val="20"/>
                <w:lang w:bidi="ru-RU"/>
              </w:rPr>
              <w:t>  </w:t>
            </w:r>
            <w:r w:rsidR="00E624E3" w:rsidRPr="00DD1981">
              <w:rPr>
                <w:rStyle w:val="a7"/>
                <w:sz w:val="20"/>
                <w:szCs w:val="20"/>
                <w:lang w:bidi="ru-RU"/>
              </w:rPr>
              <w:t>+996554353551</w:t>
            </w:r>
          </w:p>
        </w:tc>
      </w:tr>
      <w:tr w:rsidR="00085000" w14:paraId="6216D2E8" w14:textId="77777777" w:rsidTr="00DD1981">
        <w:tc>
          <w:tcPr>
            <w:tcW w:w="2594" w:type="dxa"/>
          </w:tcPr>
          <w:p w14:paraId="155CADD5" w14:textId="77777777" w:rsidR="00085000" w:rsidRDefault="00F53A57">
            <w:pPr>
              <w:pStyle w:val="1"/>
              <w:outlineLvl w:val="0"/>
            </w:pPr>
            <w:r w:rsidRPr="00DD1981">
              <w:rPr>
                <w:sz w:val="22"/>
                <w:szCs w:val="22"/>
                <w:lang w:bidi="ru-RU"/>
              </w:rPr>
              <w:t>Цель</w:t>
            </w:r>
          </w:p>
        </w:tc>
        <w:tc>
          <w:tcPr>
            <w:tcW w:w="6792" w:type="dxa"/>
          </w:tcPr>
          <w:p w14:paraId="1F8590F5" w14:textId="03E4945F" w:rsidR="00085000" w:rsidRPr="00DD1981" w:rsidRDefault="00E624E3">
            <w:pPr>
              <w:spacing w:after="180"/>
              <w:rPr>
                <w:sz w:val="20"/>
                <w:szCs w:val="20"/>
              </w:rPr>
            </w:pPr>
            <w:r w:rsidRPr="00DD1981">
              <w:rPr>
                <w:sz w:val="20"/>
                <w:szCs w:val="20"/>
              </w:rPr>
              <w:t xml:space="preserve">Как студент не имевший до этого опыта работы в </w:t>
            </w:r>
            <w:proofErr w:type="gramStart"/>
            <w:r w:rsidRPr="00DD1981">
              <w:rPr>
                <w:sz w:val="20"/>
                <w:szCs w:val="20"/>
              </w:rPr>
              <w:t>каких либо</w:t>
            </w:r>
            <w:proofErr w:type="gramEnd"/>
            <w:r w:rsidRPr="00DD1981">
              <w:rPr>
                <w:sz w:val="20"/>
                <w:szCs w:val="20"/>
              </w:rPr>
              <w:t xml:space="preserve"> организациях, желаю получить ценнейший опыт и улучшить свои навыки, </w:t>
            </w:r>
            <w:r w:rsidR="00DD1981" w:rsidRPr="00DD1981">
              <w:rPr>
                <w:sz w:val="20"/>
                <w:szCs w:val="20"/>
              </w:rPr>
              <w:t>стать профессионалом, а</w:t>
            </w:r>
            <w:r w:rsidRPr="00DD1981">
              <w:rPr>
                <w:sz w:val="20"/>
                <w:szCs w:val="20"/>
              </w:rPr>
              <w:t xml:space="preserve"> также само реализовать себя.</w:t>
            </w:r>
          </w:p>
        </w:tc>
      </w:tr>
      <w:tr w:rsidR="00085000" w:rsidRPr="00E624E3" w14:paraId="2CDE1A1B" w14:textId="77777777" w:rsidTr="00DD1981">
        <w:tc>
          <w:tcPr>
            <w:tcW w:w="2594" w:type="dxa"/>
          </w:tcPr>
          <w:p w14:paraId="20A5E833" w14:textId="77777777" w:rsidR="00085000" w:rsidRPr="00DD1981" w:rsidRDefault="00F53A57">
            <w:pPr>
              <w:pStyle w:val="1"/>
              <w:outlineLvl w:val="0"/>
              <w:rPr>
                <w:sz w:val="22"/>
                <w:szCs w:val="22"/>
              </w:rPr>
            </w:pPr>
            <w:r w:rsidRPr="00DD1981">
              <w:rPr>
                <w:sz w:val="22"/>
                <w:szCs w:val="22"/>
                <w:lang w:bidi="ru-RU"/>
              </w:rPr>
              <w:t>Навыки и умения</w:t>
            </w:r>
          </w:p>
        </w:tc>
        <w:tc>
          <w:tcPr>
            <w:tcW w:w="6792" w:type="dxa"/>
          </w:tcPr>
          <w:p w14:paraId="15BA60FB" w14:textId="782A50F8" w:rsidR="00085000" w:rsidRPr="00DD1981" w:rsidRDefault="00E624E3">
            <w:pPr>
              <w:spacing w:after="180"/>
              <w:rPr>
                <w:sz w:val="20"/>
                <w:szCs w:val="20"/>
                <w:lang w:val="en-US"/>
              </w:rPr>
            </w:pPr>
            <w:r w:rsidRPr="00DD1981">
              <w:rPr>
                <w:sz w:val="20"/>
                <w:szCs w:val="20"/>
              </w:rPr>
              <w:t>Отлично</w:t>
            </w:r>
            <w:r w:rsidRPr="00DD1981">
              <w:rPr>
                <w:sz w:val="20"/>
                <w:szCs w:val="20"/>
                <w:lang w:val="en-US"/>
              </w:rPr>
              <w:t xml:space="preserve"> </w:t>
            </w:r>
            <w:r w:rsidRPr="00DD1981">
              <w:rPr>
                <w:sz w:val="20"/>
                <w:szCs w:val="20"/>
              </w:rPr>
              <w:t>владею</w:t>
            </w:r>
            <w:r w:rsidRPr="00DD1981">
              <w:rPr>
                <w:sz w:val="20"/>
                <w:szCs w:val="20"/>
                <w:lang w:val="en-US"/>
              </w:rPr>
              <w:t>: Python, Django REST framework, git</w:t>
            </w:r>
          </w:p>
          <w:p w14:paraId="29EA1D67" w14:textId="2A75A672" w:rsidR="00E624E3" w:rsidRPr="00DD1981" w:rsidRDefault="00E624E3">
            <w:pPr>
              <w:spacing w:after="180"/>
              <w:rPr>
                <w:sz w:val="20"/>
                <w:szCs w:val="20"/>
              </w:rPr>
            </w:pPr>
            <w:r w:rsidRPr="00DD1981">
              <w:rPr>
                <w:sz w:val="20"/>
                <w:szCs w:val="20"/>
              </w:rPr>
              <w:t xml:space="preserve">Хорошо ознакомлен: Модели </w:t>
            </w:r>
            <w:proofErr w:type="spellStart"/>
            <w:r w:rsidRPr="00DD1981">
              <w:rPr>
                <w:sz w:val="20"/>
                <w:szCs w:val="20"/>
                <w:lang w:val="en-US"/>
              </w:rPr>
              <w:t>osi</w:t>
            </w:r>
            <w:proofErr w:type="spellEnd"/>
            <w:r w:rsidRPr="00DD1981">
              <w:rPr>
                <w:sz w:val="20"/>
                <w:szCs w:val="20"/>
              </w:rPr>
              <w:t xml:space="preserve">, </w:t>
            </w:r>
            <w:r w:rsidR="003C4895" w:rsidRPr="00DD1981">
              <w:rPr>
                <w:sz w:val="20"/>
                <w:szCs w:val="20"/>
                <w:lang w:val="en-US"/>
              </w:rPr>
              <w:t>docker</w:t>
            </w:r>
            <w:r w:rsidR="003C4895" w:rsidRPr="00DD1981">
              <w:rPr>
                <w:sz w:val="20"/>
                <w:szCs w:val="20"/>
              </w:rPr>
              <w:t xml:space="preserve">, </w:t>
            </w:r>
            <w:proofErr w:type="spellStart"/>
            <w:r w:rsidRPr="00DD1981">
              <w:rPr>
                <w:sz w:val="20"/>
                <w:szCs w:val="20"/>
                <w:lang w:val="en-US"/>
              </w:rPr>
              <w:t>linux</w:t>
            </w:r>
            <w:proofErr w:type="spellEnd"/>
            <w:r w:rsidRPr="00DD1981">
              <w:rPr>
                <w:sz w:val="20"/>
                <w:szCs w:val="20"/>
              </w:rPr>
              <w:t xml:space="preserve"> </w:t>
            </w:r>
            <w:r w:rsidRPr="00DD1981">
              <w:rPr>
                <w:sz w:val="20"/>
                <w:szCs w:val="20"/>
                <w:lang w:val="en-US"/>
              </w:rPr>
              <w:t>bash</w:t>
            </w:r>
            <w:r w:rsidRPr="00DD1981">
              <w:rPr>
                <w:sz w:val="20"/>
                <w:szCs w:val="20"/>
              </w:rPr>
              <w:t xml:space="preserve">, </w:t>
            </w:r>
            <w:r w:rsidRPr="00DD1981">
              <w:rPr>
                <w:sz w:val="20"/>
                <w:szCs w:val="20"/>
                <w:lang w:val="en-US"/>
              </w:rPr>
              <w:t>java</w:t>
            </w:r>
            <w:r w:rsidRPr="00DD1981">
              <w:rPr>
                <w:sz w:val="20"/>
                <w:szCs w:val="20"/>
              </w:rPr>
              <w:t xml:space="preserve">, архитектура проектирования </w:t>
            </w:r>
            <w:r w:rsidRPr="00DD1981">
              <w:rPr>
                <w:sz w:val="20"/>
                <w:szCs w:val="20"/>
                <w:lang w:val="en-US"/>
              </w:rPr>
              <w:t>MVC</w:t>
            </w:r>
          </w:p>
          <w:p w14:paraId="17C99ECF" w14:textId="73158EA7" w:rsidR="003C4895" w:rsidRPr="00DD1981" w:rsidRDefault="003C4895">
            <w:pPr>
              <w:spacing w:after="180"/>
              <w:rPr>
                <w:sz w:val="20"/>
                <w:szCs w:val="20"/>
              </w:rPr>
            </w:pPr>
            <w:r w:rsidRPr="00DD1981">
              <w:rPr>
                <w:sz w:val="20"/>
                <w:szCs w:val="20"/>
              </w:rPr>
              <w:t>Уровень английского: Способен работать с технической документацией</w:t>
            </w:r>
          </w:p>
        </w:tc>
      </w:tr>
      <w:tr w:rsidR="00085000" w14:paraId="4CE6AF73" w14:textId="77777777" w:rsidTr="00DD1981">
        <w:tc>
          <w:tcPr>
            <w:tcW w:w="2594" w:type="dxa"/>
          </w:tcPr>
          <w:p w14:paraId="5F9C4C68" w14:textId="77777777" w:rsidR="00085000" w:rsidRDefault="00F53A57">
            <w:pPr>
              <w:pStyle w:val="1"/>
              <w:outlineLvl w:val="0"/>
            </w:pPr>
            <w:r w:rsidRPr="00DD1981">
              <w:rPr>
                <w:sz w:val="22"/>
                <w:szCs w:val="22"/>
                <w:lang w:bidi="ru-RU"/>
              </w:rPr>
              <w:t>Опыт работы</w:t>
            </w:r>
          </w:p>
        </w:tc>
        <w:tc>
          <w:tcPr>
            <w:tcW w:w="6792" w:type="dxa"/>
          </w:tcPr>
          <w:p w14:paraId="3C66C029" w14:textId="3FEA43F3" w:rsidR="003C4895" w:rsidRPr="00DD1981" w:rsidRDefault="003C4895" w:rsidP="003C4895">
            <w:pPr>
              <w:rPr>
                <w:sz w:val="20"/>
                <w:szCs w:val="20"/>
              </w:rPr>
            </w:pPr>
            <w:r w:rsidRPr="00DD1981">
              <w:rPr>
                <w:sz w:val="20"/>
                <w:szCs w:val="20"/>
              </w:rPr>
              <w:t>Опыта профессиональной работы нет, делал пет проекты с использованием указанных технологий(</w:t>
            </w:r>
            <w:r w:rsidRPr="00DD1981">
              <w:rPr>
                <w:sz w:val="20"/>
                <w:szCs w:val="20"/>
                <w:lang w:val="en-US"/>
              </w:rPr>
              <w:t>Django</w:t>
            </w:r>
            <w:r w:rsidRPr="00DD1981">
              <w:rPr>
                <w:sz w:val="20"/>
                <w:szCs w:val="20"/>
              </w:rPr>
              <w:t xml:space="preserve">, </w:t>
            </w:r>
            <w:r w:rsidRPr="00DD1981">
              <w:rPr>
                <w:sz w:val="20"/>
                <w:szCs w:val="20"/>
                <w:lang w:val="en-US"/>
              </w:rPr>
              <w:t>rest</w:t>
            </w:r>
            <w:r w:rsidRPr="00DD1981">
              <w:rPr>
                <w:sz w:val="20"/>
                <w:szCs w:val="20"/>
              </w:rPr>
              <w:t xml:space="preserve"> </w:t>
            </w:r>
            <w:r w:rsidRPr="00DD1981">
              <w:rPr>
                <w:sz w:val="20"/>
                <w:szCs w:val="20"/>
                <w:lang w:val="en-US"/>
              </w:rPr>
              <w:t>framework</w:t>
            </w:r>
            <w:r w:rsidRPr="00DD1981">
              <w:rPr>
                <w:sz w:val="20"/>
                <w:szCs w:val="20"/>
              </w:rPr>
              <w:t xml:space="preserve">, </w:t>
            </w:r>
            <w:r w:rsidRPr="00DD1981">
              <w:rPr>
                <w:sz w:val="20"/>
                <w:szCs w:val="20"/>
                <w:lang w:val="en-US"/>
              </w:rPr>
              <w:t>python</w:t>
            </w:r>
            <w:r w:rsidRPr="00DD1981">
              <w:rPr>
                <w:sz w:val="20"/>
                <w:szCs w:val="20"/>
              </w:rPr>
              <w:t xml:space="preserve">, </w:t>
            </w:r>
            <w:r w:rsidRPr="00DD1981">
              <w:rPr>
                <w:sz w:val="20"/>
                <w:szCs w:val="20"/>
                <w:lang w:val="en-US"/>
              </w:rPr>
              <w:t>git</w:t>
            </w:r>
            <w:r w:rsidRPr="00DD1981">
              <w:rPr>
                <w:sz w:val="20"/>
                <w:szCs w:val="20"/>
              </w:rPr>
              <w:t xml:space="preserve">, </w:t>
            </w:r>
            <w:r w:rsidRPr="00DD1981">
              <w:rPr>
                <w:sz w:val="20"/>
                <w:szCs w:val="20"/>
                <w:lang w:val="en-US"/>
              </w:rPr>
              <w:t>bootstrap</w:t>
            </w:r>
            <w:r w:rsidRPr="00DD1981">
              <w:rPr>
                <w:sz w:val="20"/>
                <w:szCs w:val="20"/>
              </w:rPr>
              <w:t xml:space="preserve">, </w:t>
            </w:r>
            <w:r w:rsidRPr="00DD1981">
              <w:rPr>
                <w:sz w:val="20"/>
                <w:szCs w:val="20"/>
                <w:lang w:val="en-US"/>
              </w:rPr>
              <w:t>docker</w:t>
            </w:r>
            <w:r w:rsidRPr="00DD1981">
              <w:rPr>
                <w:sz w:val="20"/>
                <w:szCs w:val="20"/>
              </w:rPr>
              <w:t>)</w:t>
            </w:r>
          </w:p>
        </w:tc>
      </w:tr>
      <w:tr w:rsidR="00085000" w14:paraId="31574837" w14:textId="77777777" w:rsidTr="00DD1981">
        <w:tc>
          <w:tcPr>
            <w:tcW w:w="2594" w:type="dxa"/>
          </w:tcPr>
          <w:p w14:paraId="48E59E5A" w14:textId="77777777" w:rsidR="00085000" w:rsidRDefault="00F53A57">
            <w:pPr>
              <w:pStyle w:val="1"/>
              <w:outlineLvl w:val="0"/>
            </w:pPr>
            <w:r w:rsidRPr="00DD1981">
              <w:rPr>
                <w:sz w:val="22"/>
                <w:szCs w:val="22"/>
                <w:lang w:bidi="ru-RU"/>
              </w:rPr>
              <w:t>Образование</w:t>
            </w:r>
          </w:p>
        </w:tc>
        <w:tc>
          <w:tcPr>
            <w:tcW w:w="6792" w:type="dxa"/>
          </w:tcPr>
          <w:p w14:paraId="2BF8B8CA" w14:textId="2556307F" w:rsidR="00085000" w:rsidRPr="00DD1981" w:rsidRDefault="003C4895">
            <w:pPr>
              <w:pStyle w:val="2"/>
              <w:outlineLvl w:val="1"/>
              <w:rPr>
                <w:sz w:val="20"/>
                <w:szCs w:val="20"/>
              </w:rPr>
            </w:pPr>
            <w:r w:rsidRPr="00DD1981">
              <w:rPr>
                <w:sz w:val="20"/>
                <w:szCs w:val="20"/>
                <w:lang w:bidi="ru-RU"/>
              </w:rPr>
              <w:t>ошский государтсвенный университет</w:t>
            </w:r>
            <w:r w:rsidR="00F53A57" w:rsidRPr="00DD1981">
              <w:rPr>
                <w:sz w:val="20"/>
                <w:szCs w:val="20"/>
                <w:lang w:bidi="ru-RU"/>
              </w:rPr>
              <w:t xml:space="preserve">, </w:t>
            </w:r>
            <w:r w:rsidRPr="00DD1981">
              <w:rPr>
                <w:sz w:val="20"/>
                <w:szCs w:val="20"/>
              </w:rPr>
              <w:t>Город ош, ул. ленина 331</w:t>
            </w:r>
          </w:p>
          <w:p w14:paraId="4CC80AE8" w14:textId="18EA923F" w:rsidR="00085000" w:rsidRPr="00DD1981" w:rsidRDefault="003C4895" w:rsidP="00DD1981">
            <w:pPr>
              <w:rPr>
                <w:sz w:val="20"/>
                <w:szCs w:val="20"/>
              </w:rPr>
            </w:pPr>
            <w:r w:rsidRPr="00DD1981">
              <w:rPr>
                <w:sz w:val="20"/>
                <w:szCs w:val="20"/>
              </w:rPr>
              <w:t>На данный момент на 2 курсе</w:t>
            </w:r>
          </w:p>
        </w:tc>
      </w:tr>
    </w:tbl>
    <w:p w14:paraId="1028135D" w14:textId="77777777" w:rsidR="00085000" w:rsidRDefault="00085000"/>
    <w:sectPr w:rsidR="00085000" w:rsidSect="00D00451">
      <w:footerReference w:type="default" r:id="rId7"/>
      <w:pgSz w:w="11906" w:h="16838" w:code="9"/>
      <w:pgMar w:top="1512" w:right="1584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52FFE" w14:textId="77777777" w:rsidR="005A6ADC" w:rsidRDefault="005A6ADC">
      <w:pPr>
        <w:spacing w:after="0" w:line="240" w:lineRule="auto"/>
      </w:pPr>
      <w:r>
        <w:separator/>
      </w:r>
    </w:p>
  </w:endnote>
  <w:endnote w:type="continuationSeparator" w:id="0">
    <w:p w14:paraId="63ED1F9F" w14:textId="77777777" w:rsidR="005A6ADC" w:rsidRDefault="005A6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3E2FC" w14:textId="77777777" w:rsidR="00085000" w:rsidRDefault="00F53A57">
    <w:pPr>
      <w:pStyle w:val="aa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</w:instrText>
    </w:r>
    <w:r>
      <w:rPr>
        <w:lang w:bidi="ru-RU"/>
      </w:rPr>
      <w:fldChar w:fldCharType="separate"/>
    </w:r>
    <w:r w:rsidR="00664628">
      <w:rPr>
        <w:noProof/>
        <w:lang w:bidi="ru-RU"/>
      </w:rPr>
      <w:t>2</w:t>
    </w:r>
    <w:r>
      <w:rPr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1EDF8" w14:textId="77777777" w:rsidR="005A6ADC" w:rsidRDefault="005A6ADC">
      <w:pPr>
        <w:spacing w:after="0" w:line="240" w:lineRule="auto"/>
      </w:pPr>
      <w:r>
        <w:separator/>
      </w:r>
    </w:p>
  </w:footnote>
  <w:footnote w:type="continuationSeparator" w:id="0">
    <w:p w14:paraId="574A5B6D" w14:textId="77777777" w:rsidR="005A6ADC" w:rsidRDefault="005A6A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E3"/>
    <w:rsid w:val="00085000"/>
    <w:rsid w:val="003C4895"/>
    <w:rsid w:val="005A6ADC"/>
    <w:rsid w:val="00664628"/>
    <w:rsid w:val="007D0BA9"/>
    <w:rsid w:val="00B160E0"/>
    <w:rsid w:val="00D00451"/>
    <w:rsid w:val="00DB7426"/>
    <w:rsid w:val="00DD1981"/>
    <w:rsid w:val="00E624E3"/>
    <w:rsid w:val="00F5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67C0E"/>
  <w15:chartTrackingRefBased/>
  <w15:docId w15:val="{B7B2ACA7-2D48-46D1-B2BD-06879F4A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ru-RU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2">
    <w:name w:val="heading 2"/>
    <w:basedOn w:val="a"/>
    <w:link w:val="20"/>
    <w:uiPriority w:val="9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3">
    <w:name w:val="heading 3"/>
    <w:basedOn w:val="a"/>
    <w:link w:val="30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4">
    <w:name w:val="heading 4"/>
    <w:basedOn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5">
    <w:name w:val="heading 5"/>
    <w:basedOn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D4E07" w:themeColor="accent1" w:themeShade="7F"/>
    </w:rPr>
  </w:style>
  <w:style w:type="paragraph" w:styleId="7">
    <w:name w:val="heading 7"/>
    <w:basedOn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paragraph" w:styleId="8">
    <w:name w:val="heading 8"/>
    <w:basedOn w:val="a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b/>
      <w:bCs/>
      <w:caps/>
      <w:kern w:val="20"/>
    </w:rPr>
  </w:style>
  <w:style w:type="character" w:customStyle="1" w:styleId="20">
    <w:name w:val="Заголовок 2 Знак"/>
    <w:basedOn w:val="a0"/>
    <w:link w:val="2"/>
    <w:uiPriority w:val="9"/>
    <w:rPr>
      <w:caps/>
      <w:color w:val="000000" w:themeColor="text1"/>
      <w:kern w:val="20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styleId="a4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5"/>
    <w:qFormat/>
    <w:rPr>
      <w:b/>
      <w:bCs/>
    </w:rPr>
  </w:style>
  <w:style w:type="character" w:customStyle="1" w:styleId="30">
    <w:name w:val="Заголовок 3 Знак"/>
    <w:basedOn w:val="a0"/>
    <w:link w:val="3"/>
    <w:uiPriority w:val="9"/>
    <w:rPr>
      <w:caps/>
      <w:color w:val="7F7F7F" w:themeColor="text1" w:themeTint="80"/>
      <w:szCs w:val="17"/>
    </w:rPr>
  </w:style>
  <w:style w:type="paragraph" w:customStyle="1" w:styleId="a6">
    <w:name w:val="Имя"/>
    <w:basedOn w:val="a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styleId="a7">
    <w:name w:val="Emphasis"/>
    <w:basedOn w:val="a0"/>
    <w:uiPriority w:val="4"/>
    <w:unhideWhenUsed/>
    <w:qFormat/>
    <w:rPr>
      <w:b/>
      <w:iCs w:val="0"/>
      <w:color w:val="0D0D0D" w:themeColor="text1" w:themeTint="F2"/>
    </w:rPr>
  </w:style>
  <w:style w:type="paragraph" w:styleId="a8">
    <w:name w:val="header"/>
    <w:basedOn w:val="a"/>
    <w:link w:val="a9"/>
    <w:uiPriority w:val="99"/>
    <w:unhideWhenUsed/>
    <w:qFormat/>
    <w:pPr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</w:style>
  <w:style w:type="paragraph" w:styleId="aa">
    <w:name w:val="footer"/>
    <w:basedOn w:val="a"/>
    <w:link w:val="ab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character" w:customStyle="1" w:styleId="ab">
    <w:name w:val="Нижний колонтитул Знак"/>
    <w:basedOn w:val="a0"/>
    <w:link w:val="aa"/>
    <w:uiPriority w:val="99"/>
    <w:rPr>
      <w:b/>
      <w:bCs/>
      <w:caps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3D4E07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0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ad">
    <w:name w:val="Intense Quote"/>
    <w:basedOn w:val="a"/>
    <w:next w:val="a"/>
    <w:link w:val="ae"/>
    <w:uiPriority w:val="30"/>
    <w:semiHidden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ae">
    <w:name w:val="Выделенная цитата Знак"/>
    <w:basedOn w:val="a0"/>
    <w:link w:val="ad"/>
    <w:uiPriority w:val="30"/>
    <w:semiHidden/>
    <w:rPr>
      <w:i/>
      <w:iCs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 w:val="0"/>
      <w:smallCaps/>
      <w:color w:val="262626" w:themeColor="text1" w:themeTint="D9"/>
      <w:spacing w:val="5"/>
    </w:rPr>
  </w:style>
  <w:style w:type="character" w:styleId="af0">
    <w:name w:val="Hyperlink"/>
    <w:basedOn w:val="a0"/>
    <w:uiPriority w:val="99"/>
    <w:unhideWhenUsed/>
    <w:rsid w:val="00DD1981"/>
    <w:rPr>
      <w:color w:val="8EB610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DD1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ira\AppData\Roaming\Microsoft\Templates\&#1055;&#1088;&#1086;&#1089;&#1090;&#1086;&#1077;%20&#1088;&#1077;&#1079;&#1102;&#1084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CD423178694C80A97FC60BD70250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CB2CCE-ECAD-4063-82BF-5F4A0A627782}"/>
      </w:docPartPr>
      <w:docPartBody>
        <w:p w:rsidR="00000000" w:rsidRDefault="00000000">
          <w:pPr>
            <w:pStyle w:val="9CCD423178694C80A97FC60BD70250D7"/>
          </w:pPr>
          <w:r>
            <w:rPr>
              <w:lang w:bidi="ru-RU"/>
            </w:rPr>
            <w:t>Ваше имя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EF"/>
    <w:rsid w:val="00E2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CCD423178694C80A97FC60BD70250D7">
    <w:name w:val="9CCD423178694C80A97FC60BD70250D7"/>
  </w:style>
  <w:style w:type="paragraph" w:customStyle="1" w:styleId="752DBFCB2EC14C438AF3D01D64AF702C">
    <w:name w:val="752DBFCB2EC14C438AF3D01D64AF702C"/>
  </w:style>
  <w:style w:type="paragraph" w:customStyle="1" w:styleId="9D2FAC9CD00F4F369453854EED3C93A3">
    <w:name w:val="9D2FAC9CD00F4F369453854EED3C93A3"/>
  </w:style>
  <w:style w:type="paragraph" w:customStyle="1" w:styleId="12B275F71DF9496780EC00378A68D171">
    <w:name w:val="12B275F71DF9496780EC00378A68D171"/>
  </w:style>
  <w:style w:type="paragraph" w:customStyle="1" w:styleId="6DAE4947CB9B44D78A3F8F56E7E5A6A1">
    <w:name w:val="6DAE4947CB9B44D78A3F8F56E7E5A6A1"/>
  </w:style>
  <w:style w:type="paragraph" w:customStyle="1" w:styleId="94F5C87D23254C0D930D190487BBC56D">
    <w:name w:val="94F5C87D23254C0D930D190487BBC56D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2563AED66F5450E9E782D6381ABB3A9">
    <w:name w:val="F2563AED66F5450E9E782D6381ABB3A9"/>
  </w:style>
  <w:style w:type="character" w:styleId="a4">
    <w:name w:val="Strong"/>
    <w:basedOn w:val="a0"/>
    <w:uiPriority w:val="5"/>
    <w:qFormat/>
    <w:rPr>
      <w:b/>
      <w:bCs/>
    </w:rPr>
  </w:style>
  <w:style w:type="paragraph" w:customStyle="1" w:styleId="891992546E7E4E1E90DF1B5C39063209">
    <w:name w:val="891992546E7E4E1E90DF1B5C39063209"/>
  </w:style>
  <w:style w:type="paragraph" w:customStyle="1" w:styleId="5DE16FA81C9C4B3C9A5DECA3B807BBD7">
    <w:name w:val="5DE16FA81C9C4B3C9A5DECA3B807BBD7"/>
  </w:style>
  <w:style w:type="paragraph" w:customStyle="1" w:styleId="22A9B4CFDA374ADF8ED773B495E7297E">
    <w:name w:val="22A9B4CFDA374ADF8ED773B495E7297E"/>
  </w:style>
  <w:style w:type="paragraph" w:customStyle="1" w:styleId="8207DA837CF846F28E38C0124E956B15">
    <w:name w:val="8207DA837CF846F28E38C0124E956B15"/>
  </w:style>
  <w:style w:type="paragraph" w:customStyle="1" w:styleId="982435598446420382CA0441FBB0ED4B">
    <w:name w:val="982435598446420382CA0441FBB0ED4B"/>
  </w:style>
  <w:style w:type="paragraph" w:customStyle="1" w:styleId="6AD3E4E23DD144A1A7263AEE39341EDC">
    <w:name w:val="6AD3E4E23DD144A1A7263AEE39341EDC"/>
  </w:style>
  <w:style w:type="paragraph" w:customStyle="1" w:styleId="9E5C97B3A5DC4B769B9240E71879B937">
    <w:name w:val="9E5C97B3A5DC4B769B9240E71879B937"/>
  </w:style>
  <w:style w:type="paragraph" w:customStyle="1" w:styleId="B74488FE296B4539804FF80F48751A54">
    <w:name w:val="B74488FE296B4539804FF80F48751A54"/>
  </w:style>
  <w:style w:type="paragraph" w:customStyle="1" w:styleId="13D79E92211D424F90D1CE03F3E9C4C8">
    <w:name w:val="13D79E92211D424F90D1CE03F3E9C4C8"/>
  </w:style>
  <w:style w:type="paragraph" w:customStyle="1" w:styleId="38B967D10EBD474DAD2444D1003DC513">
    <w:name w:val="38B967D10EBD474DAD2444D1003DC513"/>
  </w:style>
  <w:style w:type="paragraph" w:customStyle="1" w:styleId="37C1E14BF822483D8512B7394799CDD6">
    <w:name w:val="37C1E14BF822483D8512B7394799CDD6"/>
  </w:style>
  <w:style w:type="paragraph" w:customStyle="1" w:styleId="226B68E4136949309BA39414E44796F8">
    <w:name w:val="226B68E4136949309BA39414E44796F8"/>
  </w:style>
  <w:style w:type="paragraph" w:customStyle="1" w:styleId="152220BA3D5E4DC7BE0C265482C6BE83">
    <w:name w:val="152220BA3D5E4DC7BE0C265482C6BE83"/>
  </w:style>
  <w:style w:type="paragraph" w:customStyle="1" w:styleId="7AEA6BC4A27E4CBBB7D31D4B2E97A100">
    <w:name w:val="7AEA6BC4A27E4CBBB7D31D4B2E97A100"/>
  </w:style>
  <w:style w:type="paragraph" w:customStyle="1" w:styleId="AA73A65A7C104592B2C497705BD28A6F">
    <w:name w:val="AA73A65A7C104592B2C497705BD28A6F"/>
  </w:style>
  <w:style w:type="paragraph" w:customStyle="1" w:styleId="140B7FC517EF42EDA07030256123078D">
    <w:name w:val="140B7FC517EF42EDA0703025612307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Простое резюме</Template>
  <TotalTime>25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Козубаев Жуманазар</dc:creator>
  <cp:keywords/>
  <dc:description/>
  <cp:lastModifiedBy>Akira</cp:lastModifiedBy>
  <cp:revision>1</cp:revision>
  <dcterms:created xsi:type="dcterms:W3CDTF">2023-04-17T00:09:00Z</dcterms:created>
  <dcterms:modified xsi:type="dcterms:W3CDTF">2023-04-17T00:35:00Z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